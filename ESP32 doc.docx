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EBB9" w14:textId="7327795D" w:rsidR="008859EE" w:rsidRDefault="008859EE" w:rsidP="008859EE">
      <w:pPr>
        <w:pStyle w:val="berschrift1"/>
        <w:rPr>
          <w:lang w:val="de-DE"/>
        </w:rPr>
      </w:pPr>
      <w:r>
        <w:rPr>
          <w:lang w:val="de-DE"/>
        </w:rPr>
        <w:t>ESP32 – Fernbedienung</w:t>
      </w:r>
    </w:p>
    <w:p w14:paraId="62832A6B" w14:textId="28C9F6B8" w:rsidR="008859EE" w:rsidRDefault="008859EE" w:rsidP="008859EE">
      <w:r>
        <w:t>Das Ziel dieses Projekts ist es, einen ESP32 zu verwenden, um Infrarotcodes von einer Fernbedienung einzulesen und diese dann mit einer Infrarotdiode auszugeben. Dies kann dazu verwendet werden, um Geräte zu steuern, die mit einer Fernbedienung bedient werden, wie z.B. Fernseher, Klimaanlagen oder DVD-Player.</w:t>
      </w:r>
      <w:r w:rsidR="005C646F">
        <w:t xml:space="preserve"> Ich mache mit den Touch Buttons am ESP32 die Knöpfe für Ein- und Ausschalten</w:t>
      </w:r>
      <w:r w:rsidR="00865054">
        <w:t xml:space="preserve"> und Lauter und Leiser.</w:t>
      </w:r>
    </w:p>
    <w:p w14:paraId="59277C96" w14:textId="6B2F65B7" w:rsidR="008859EE" w:rsidRPr="008859EE" w:rsidRDefault="008859EE" w:rsidP="008859EE">
      <w:pPr>
        <w:rPr>
          <w:sz w:val="40"/>
          <w:szCs w:val="32"/>
        </w:rPr>
      </w:pPr>
      <w:r w:rsidRPr="008859EE">
        <w:rPr>
          <w:sz w:val="40"/>
          <w:szCs w:val="32"/>
        </w:rPr>
        <w:t>Komponenten:</w:t>
      </w:r>
    </w:p>
    <w:p w14:paraId="5AE37430" w14:textId="242E0BD3" w:rsidR="008859EE" w:rsidRDefault="008859EE" w:rsidP="008859EE">
      <w:pPr>
        <w:pStyle w:val="Listenabsatz"/>
        <w:numPr>
          <w:ilvl w:val="0"/>
          <w:numId w:val="1"/>
        </w:numPr>
      </w:pPr>
      <w:r>
        <w:t>ESP32</w:t>
      </w:r>
    </w:p>
    <w:p w14:paraId="62ED2C47" w14:textId="78649F05" w:rsidR="008859EE" w:rsidRDefault="008859EE" w:rsidP="008859EE">
      <w:pPr>
        <w:pStyle w:val="Listenabsatz"/>
        <w:numPr>
          <w:ilvl w:val="0"/>
          <w:numId w:val="1"/>
        </w:numPr>
      </w:pPr>
      <w:r>
        <w:t>Infrarotempfänger</w:t>
      </w:r>
    </w:p>
    <w:p w14:paraId="3FC88DA3" w14:textId="77777777" w:rsidR="008859EE" w:rsidRDefault="008859EE" w:rsidP="008859EE">
      <w:pPr>
        <w:pStyle w:val="Listenabsatz"/>
        <w:numPr>
          <w:ilvl w:val="0"/>
          <w:numId w:val="1"/>
        </w:numPr>
      </w:pPr>
      <w:r>
        <w:t>Infrarotdiode</w:t>
      </w:r>
    </w:p>
    <w:p w14:paraId="0BEE8AFF" w14:textId="77777777" w:rsidR="008859EE" w:rsidRDefault="008859EE" w:rsidP="008859EE">
      <w:pPr>
        <w:pStyle w:val="Listenabsatz"/>
        <w:numPr>
          <w:ilvl w:val="0"/>
          <w:numId w:val="1"/>
        </w:numPr>
      </w:pPr>
      <w:proofErr w:type="spellStart"/>
      <w:r>
        <w:t>Breadboard</w:t>
      </w:r>
      <w:proofErr w:type="spellEnd"/>
    </w:p>
    <w:p w14:paraId="111B577F" w14:textId="558EB1F6" w:rsidR="008859EE" w:rsidRDefault="008859EE" w:rsidP="005B32EB">
      <w:pPr>
        <w:pStyle w:val="Listenabsatz"/>
        <w:numPr>
          <w:ilvl w:val="0"/>
          <w:numId w:val="1"/>
        </w:numPr>
      </w:pPr>
      <w:r>
        <w:t>Jumper-Kabel</w:t>
      </w:r>
    </w:p>
    <w:p w14:paraId="5BD433E4" w14:textId="0F844903" w:rsidR="008859EE" w:rsidRPr="008859EE" w:rsidRDefault="006C7F28" w:rsidP="008859EE">
      <w:pPr>
        <w:rPr>
          <w:sz w:val="40"/>
          <w:szCs w:val="32"/>
        </w:rPr>
      </w:pPr>
      <w:r>
        <w:rPr>
          <w:sz w:val="40"/>
          <w:szCs w:val="32"/>
        </w:rPr>
        <w:t>Empfangen</w:t>
      </w:r>
      <w:r w:rsidR="008859EE" w:rsidRPr="008859EE">
        <w:rPr>
          <w:sz w:val="40"/>
          <w:szCs w:val="32"/>
        </w:rPr>
        <w:t>:</w:t>
      </w:r>
    </w:p>
    <w:p w14:paraId="430FE059" w14:textId="1505BEC7" w:rsidR="008859EE" w:rsidRDefault="008859EE" w:rsidP="008859EE">
      <w:r>
        <w:t xml:space="preserve">Infrarotempfänger an den ESP32 anschließen, indem man den </w:t>
      </w:r>
      <w:proofErr w:type="spellStart"/>
      <w:r>
        <w:t>Signalpin</w:t>
      </w:r>
      <w:proofErr w:type="spellEnd"/>
      <w:r>
        <w:t xml:space="preserve"> des Empfängers</w:t>
      </w:r>
      <w:r w:rsidR="00B17C1A">
        <w:t xml:space="preserve"> (links)</w:t>
      </w:r>
      <w:r>
        <w:t xml:space="preserve"> an den Pin 4 des ESP32 anschließ</w:t>
      </w:r>
      <w:r w:rsidR="00767FB1">
        <w:t>t</w:t>
      </w:r>
      <w:r>
        <w:t>.</w:t>
      </w:r>
      <w:r w:rsidR="00B17C1A">
        <w:t xml:space="preserve"> Der Mittlere muss zu GND und der Rechte zu 3V3</w:t>
      </w:r>
    </w:p>
    <w:p w14:paraId="531E8801" w14:textId="7651842B" w:rsidR="008859EE" w:rsidRPr="008859EE" w:rsidRDefault="008859EE" w:rsidP="008859EE">
      <w:proofErr w:type="spellStart"/>
      <w:r w:rsidRPr="008859EE">
        <w:t>IRremote</w:t>
      </w:r>
      <w:proofErr w:type="spellEnd"/>
      <w:r w:rsidRPr="008859EE">
        <w:t xml:space="preserve"> Bibliothek importieren, indem man in der</w:t>
      </w:r>
      <w:r>
        <w:t xml:space="preserve"> IDE zu Library geht. Dort sucht man dann nach </w:t>
      </w:r>
      <w:proofErr w:type="spellStart"/>
      <w:r>
        <w:t>IRremote</w:t>
      </w:r>
      <w:proofErr w:type="spellEnd"/>
      <w:r>
        <w:t xml:space="preserve"> und installiert diese</w:t>
      </w:r>
      <w:r w:rsidR="00767FB1">
        <w:t>.</w:t>
      </w:r>
    </w:p>
    <w:p w14:paraId="21878A9F" w14:textId="54AFB109" w:rsidR="008859EE" w:rsidRDefault="008859EE" w:rsidP="008859EE">
      <w:r>
        <w:t>In einem neuen Sketch wird dann der Code geschrieben, um die Signale der Fernbedienung abzufangen.</w:t>
      </w:r>
    </w:p>
    <w:p w14:paraId="5DCD6747" w14:textId="2460584F" w:rsidR="008859EE" w:rsidRDefault="008859EE" w:rsidP="008859EE">
      <w:r>
        <w:t>Der Code initialisiert den Infrarotempfänger, wartet darauf, dass ein Infrarotsignal empfangen wird, und gibt dann den HEX-Code des empfangenen Signals über die serielle Schnittstelle aus.</w:t>
      </w:r>
    </w:p>
    <w:p w14:paraId="13D43D4B" w14:textId="7CCF3F77" w:rsidR="008859EE" w:rsidRDefault="008859EE" w:rsidP="008859EE">
      <w:r>
        <w:t xml:space="preserve">Code auf den ESP32 hoch laden und öffnen des </w:t>
      </w:r>
      <w:proofErr w:type="spellStart"/>
      <w:r>
        <w:t>Ser</w:t>
      </w:r>
      <w:r w:rsidR="00D83B08">
        <w:t>ial</w:t>
      </w:r>
      <w:r>
        <w:t>monitors</w:t>
      </w:r>
      <w:proofErr w:type="spellEnd"/>
      <w:r>
        <w:t xml:space="preserve"> in der IDE.</w:t>
      </w:r>
    </w:p>
    <w:p w14:paraId="47E52BD5" w14:textId="4BF049A7" w:rsidR="008859EE" w:rsidRDefault="008859EE" w:rsidP="008859EE">
      <w:r>
        <w:lastRenderedPageBreak/>
        <w:t>Fernbedienung auf den Infrarotempfänger richten und eine Taste drücken. Der HEX-Code des empfangenen Signals wird im Serienmonitor ausgegeben.</w:t>
      </w:r>
    </w:p>
    <w:p w14:paraId="5A35D3A4" w14:textId="60F3464D" w:rsidR="008859EE" w:rsidRDefault="008859EE" w:rsidP="008859EE">
      <w:r>
        <w:t xml:space="preserve">Hex code für jede Taste </w:t>
      </w:r>
      <w:r w:rsidR="00F940FE">
        <w:t>Aufschreiben,</w:t>
      </w:r>
      <w:r>
        <w:t xml:space="preserve"> die man verwenden will.</w:t>
      </w:r>
    </w:p>
    <w:p w14:paraId="456865F5" w14:textId="77777777" w:rsidR="006C7F28" w:rsidRDefault="006C7F28" w:rsidP="008859EE"/>
    <w:p w14:paraId="21EBF1A8" w14:textId="4335DFA8" w:rsidR="006C7F28" w:rsidRDefault="006C7F28" w:rsidP="008859EE">
      <w:pPr>
        <w:rPr>
          <w:sz w:val="40"/>
          <w:szCs w:val="32"/>
        </w:rPr>
      </w:pPr>
      <w:r w:rsidRPr="006C7F28">
        <w:rPr>
          <w:sz w:val="40"/>
          <w:szCs w:val="32"/>
        </w:rPr>
        <w:t>Senden:</w:t>
      </w:r>
    </w:p>
    <w:p w14:paraId="5E0523ED" w14:textId="64BBB665" w:rsidR="008859EE" w:rsidRDefault="008859EE" w:rsidP="008859EE">
      <w:r>
        <w:t xml:space="preserve">Infrarotdiode an den ESP32 anschließen, indem </w:t>
      </w:r>
      <w:r w:rsidR="006C7F28">
        <w:t>man</w:t>
      </w:r>
      <w:r>
        <w:t xml:space="preserve"> das negative Ende der Diode an GND und das positive Ende an Pin 2 anschließ</w:t>
      </w:r>
      <w:r w:rsidR="00F940FE">
        <w:t>t</w:t>
      </w:r>
      <w:r>
        <w:t>.</w:t>
      </w:r>
    </w:p>
    <w:p w14:paraId="458F94B3" w14:textId="4DE0733B" w:rsidR="008859EE" w:rsidRDefault="000E7788" w:rsidP="008859EE">
      <w:r>
        <w:t>Jumper Kabel in die Touch-Anschlüsse 7, 6 und 5 stecken.</w:t>
      </w:r>
    </w:p>
    <w:p w14:paraId="5231BDA9" w14:textId="43CF20D1" w:rsidR="0016706B" w:rsidRDefault="00D95AD5" w:rsidP="008859EE">
      <w:r>
        <w:t xml:space="preserve">In einem neuen Sketch </w:t>
      </w:r>
      <w:r w:rsidR="00D52F53">
        <w:t>Code schreiben</w:t>
      </w:r>
      <w:r w:rsidR="001A18BA">
        <w:t xml:space="preserve">, in dem der </w:t>
      </w:r>
      <w:proofErr w:type="spellStart"/>
      <w:r w:rsidR="001A18BA">
        <w:t>IRsender</w:t>
      </w:r>
      <w:proofErr w:type="spellEnd"/>
      <w:r w:rsidR="001A18BA">
        <w:t xml:space="preserve"> initialisiert wird</w:t>
      </w:r>
      <w:r w:rsidR="00B765C2">
        <w:t xml:space="preserve"> und die verschieden </w:t>
      </w:r>
      <w:proofErr w:type="spellStart"/>
      <w:r w:rsidR="00B765C2">
        <w:t>Touchs</w:t>
      </w:r>
      <w:proofErr w:type="spellEnd"/>
      <w:r w:rsidR="00B765C2">
        <w:t xml:space="preserve"> abgefragt werden. Wenn </w:t>
      </w:r>
      <w:proofErr w:type="spellStart"/>
      <w:r w:rsidR="00B765C2">
        <w:t>zB</w:t>
      </w:r>
      <w:proofErr w:type="spellEnd"/>
      <w:r w:rsidR="00B765C2">
        <w:t xml:space="preserve"> Touch 7 berührt wird, sendet er ein Signal </w:t>
      </w:r>
      <w:r w:rsidR="009C7914">
        <w:t>zum Ausschalten</w:t>
      </w:r>
      <w:r w:rsidR="00B765C2">
        <w:t xml:space="preserve">. Ich habe es noch so implementiert, dass wenn man einen Touch </w:t>
      </w:r>
      <w:r w:rsidR="009C7914">
        <w:t>berührt</w:t>
      </w:r>
      <w:r w:rsidR="00B765C2">
        <w:t xml:space="preserve"> und dann gedrückt hält, es trotzdem nur einmal bei der ersten </w:t>
      </w:r>
      <w:r w:rsidR="009C7914">
        <w:t>Berührung</w:t>
      </w:r>
      <w:r w:rsidR="00B765C2">
        <w:t xml:space="preserve"> auslöst, um </w:t>
      </w:r>
      <w:r w:rsidR="009C7914">
        <w:t>eine Verwirrung des Fernsehers zu vermeiden.</w:t>
      </w:r>
    </w:p>
    <w:p w14:paraId="32B0CDAC" w14:textId="5639F1CA" w:rsidR="00594B5C" w:rsidRDefault="0016706B" w:rsidP="008859EE">
      <w:r>
        <w:t xml:space="preserve">Hierfür muss man noch die Bibliothek </w:t>
      </w:r>
      <w:proofErr w:type="spellStart"/>
      <w:r w:rsidR="00332594">
        <w:t>IRsend.h</w:t>
      </w:r>
      <w:proofErr w:type="spellEnd"/>
      <w:r w:rsidR="00332594">
        <w:t xml:space="preserve"> einbinden.</w:t>
      </w:r>
    </w:p>
    <w:p w14:paraId="07FDBE82" w14:textId="77777777" w:rsidR="00594B5C" w:rsidRDefault="00594B5C">
      <w:r>
        <w:br w:type="page"/>
      </w:r>
    </w:p>
    <w:p w14:paraId="623CEC16" w14:textId="77777777" w:rsidR="000E7788" w:rsidRDefault="000E7788" w:rsidP="008859EE"/>
    <w:p w14:paraId="11A200D1" w14:textId="77777777" w:rsidR="00594B5C" w:rsidRDefault="00594B5C" w:rsidP="00594B5C">
      <w:pPr>
        <w:keepNext/>
      </w:pPr>
      <w:r w:rsidRPr="00594B5C">
        <w:drawing>
          <wp:inline distT="0" distB="0" distL="0" distR="0" wp14:anchorId="4A140788" wp14:editId="3DF03E51">
            <wp:extent cx="3829050" cy="3565987"/>
            <wp:effectExtent l="0" t="0" r="0" b="0"/>
            <wp:docPr id="1" name="Grafik 1" descr="Ein Bild, das Text, Elektronik,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lektronik, Schaltung enthält.&#10;&#10;Automatisch generierte Beschreibung"/>
                    <pic:cNvPicPr/>
                  </pic:nvPicPr>
                  <pic:blipFill>
                    <a:blip r:embed="rId7"/>
                    <a:stretch>
                      <a:fillRect/>
                    </a:stretch>
                  </pic:blipFill>
                  <pic:spPr>
                    <a:xfrm>
                      <a:off x="0" y="0"/>
                      <a:ext cx="3848737" cy="3584321"/>
                    </a:xfrm>
                    <a:prstGeom prst="rect">
                      <a:avLst/>
                    </a:prstGeom>
                  </pic:spPr>
                </pic:pic>
              </a:graphicData>
            </a:graphic>
          </wp:inline>
        </w:drawing>
      </w:r>
    </w:p>
    <w:p w14:paraId="70F69BA4" w14:textId="5ED4A58A" w:rsidR="00906F38" w:rsidRDefault="00594B5C" w:rsidP="00906F38">
      <w:pPr>
        <w:pStyle w:val="Beschriftung"/>
      </w:pPr>
      <w:r>
        <w:t xml:space="preserve">Abbildung </w:t>
      </w:r>
      <w:fldSimple w:instr=" SEQ Abbildung \* ARABIC ">
        <w:r w:rsidR="00906F38">
          <w:rPr>
            <w:noProof/>
          </w:rPr>
          <w:t>1</w:t>
        </w:r>
      </w:fldSimple>
      <w:r>
        <w:t xml:space="preserve"> </w:t>
      </w:r>
      <w:proofErr w:type="spellStart"/>
      <w:r w:rsidR="00906F38">
        <w:t>Auffang</w:t>
      </w:r>
      <w:proofErr w:type="spellEnd"/>
      <w:r w:rsidR="00906F38">
        <w:t xml:space="preserve"> Programm</w:t>
      </w:r>
    </w:p>
    <w:p w14:paraId="44E99FE3" w14:textId="77777777" w:rsidR="00906F38" w:rsidRDefault="00906F38" w:rsidP="00906F38">
      <w:pPr>
        <w:keepNext/>
      </w:pPr>
      <w:r w:rsidRPr="00906F38">
        <w:drawing>
          <wp:inline distT="0" distB="0" distL="0" distR="0" wp14:anchorId="15AE6C30" wp14:editId="012FFC74">
            <wp:extent cx="3945656" cy="4010025"/>
            <wp:effectExtent l="0" t="0" r="0" b="0"/>
            <wp:docPr id="2" name="Grafik 2" descr="Ein Bild, das Text, Elektronik,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lektronik, Schaltung enthält.&#10;&#10;Automatisch generierte Beschreibung"/>
                    <pic:cNvPicPr/>
                  </pic:nvPicPr>
                  <pic:blipFill>
                    <a:blip r:embed="rId8"/>
                    <a:stretch>
                      <a:fillRect/>
                    </a:stretch>
                  </pic:blipFill>
                  <pic:spPr>
                    <a:xfrm>
                      <a:off x="0" y="0"/>
                      <a:ext cx="3971180" cy="4035965"/>
                    </a:xfrm>
                    <a:prstGeom prst="rect">
                      <a:avLst/>
                    </a:prstGeom>
                  </pic:spPr>
                </pic:pic>
              </a:graphicData>
            </a:graphic>
          </wp:inline>
        </w:drawing>
      </w:r>
    </w:p>
    <w:p w14:paraId="70AF5B7A" w14:textId="37446CAB" w:rsidR="00906F38" w:rsidRPr="00906F38" w:rsidRDefault="00906F38" w:rsidP="00906F38">
      <w:pPr>
        <w:pStyle w:val="Beschriftung"/>
      </w:pPr>
      <w:r>
        <w:t xml:space="preserve">Abbildung </w:t>
      </w:r>
      <w:fldSimple w:instr=" SEQ Abbildung \* ARABIC ">
        <w:r>
          <w:rPr>
            <w:noProof/>
          </w:rPr>
          <w:t>2</w:t>
        </w:r>
      </w:fldSimple>
      <w:r>
        <w:t xml:space="preserve"> Sende Programm</w:t>
      </w:r>
    </w:p>
    <w:sectPr w:rsidR="00906F38" w:rsidRPr="00906F3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BEB7" w14:textId="77777777" w:rsidR="00D87B6D" w:rsidRDefault="00D87B6D" w:rsidP="008503B1">
      <w:pPr>
        <w:spacing w:after="0" w:line="240" w:lineRule="auto"/>
      </w:pPr>
      <w:r>
        <w:separator/>
      </w:r>
    </w:p>
  </w:endnote>
  <w:endnote w:type="continuationSeparator" w:id="0">
    <w:p w14:paraId="5C4F8C02" w14:textId="77777777" w:rsidR="00D87B6D" w:rsidRDefault="00D87B6D" w:rsidP="0085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panose1 w:val="00000800000000000000"/>
    <w:charset w:val="00"/>
    <w:family w:val="auto"/>
    <w:pitch w:val="variable"/>
    <w:sig w:usb0="A10002EF" w:usb1="5000A04B" w:usb2="00000000" w:usb3="00000000" w:csb0="0000019F" w:csb1="00000000"/>
  </w:font>
  <w:font w:name="SF UI Display ExtBd">
    <w:panose1 w:val="00000900000000000000"/>
    <w:charset w:val="00"/>
    <w:family w:val="modern"/>
    <w:notTrueType/>
    <w:pitch w:val="variable"/>
    <w:sig w:usb0="A10002E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94E2" w14:textId="77777777" w:rsidR="00D87B6D" w:rsidRDefault="00D87B6D" w:rsidP="008503B1">
      <w:pPr>
        <w:spacing w:after="0" w:line="240" w:lineRule="auto"/>
      </w:pPr>
      <w:r>
        <w:separator/>
      </w:r>
    </w:p>
  </w:footnote>
  <w:footnote w:type="continuationSeparator" w:id="0">
    <w:p w14:paraId="062C1466" w14:textId="77777777" w:rsidR="00D87B6D" w:rsidRDefault="00D87B6D" w:rsidP="00850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447D" w14:textId="08C67907" w:rsidR="008503B1" w:rsidRPr="008503B1" w:rsidRDefault="008503B1">
    <w:pPr>
      <w:pStyle w:val="Kopfzeile"/>
      <w:rPr>
        <w:rFonts w:cs="Segoe UI"/>
        <w:sz w:val="28"/>
        <w:szCs w:val="28"/>
      </w:rPr>
    </w:pPr>
    <w:r w:rsidRPr="008503B1">
      <w:rPr>
        <w:rFonts w:cs="Segoe UI"/>
        <w:sz w:val="28"/>
        <w:szCs w:val="28"/>
      </w:rPr>
      <w:t>Jakob Michi Ebner</w:t>
    </w:r>
    <w:r w:rsidRPr="008503B1">
      <w:rPr>
        <w:rFonts w:cs="Segoe UI"/>
        <w:sz w:val="28"/>
        <w:szCs w:val="28"/>
      </w:rPr>
      <w:tab/>
      <w:t>2DHIT</w:t>
    </w:r>
    <w:r w:rsidRPr="008503B1">
      <w:rPr>
        <w:rFonts w:cs="Segoe UI"/>
        <w:sz w:val="28"/>
        <w:szCs w:val="28"/>
      </w:rPr>
      <w:tab/>
    </w:r>
    <w:r w:rsidRPr="008503B1">
      <w:rPr>
        <w:rFonts w:cs="Segoe UI"/>
        <w:sz w:val="28"/>
        <w:szCs w:val="28"/>
      </w:rPr>
      <w:fldChar w:fldCharType="begin"/>
    </w:r>
    <w:r w:rsidRPr="008503B1">
      <w:rPr>
        <w:rFonts w:cs="Segoe UI"/>
        <w:sz w:val="28"/>
        <w:szCs w:val="28"/>
      </w:rPr>
      <w:instrText xml:space="preserve"> TIME \@ "dd.MM.yyyy" </w:instrText>
    </w:r>
    <w:r w:rsidRPr="008503B1">
      <w:rPr>
        <w:rFonts w:cs="Segoe UI"/>
        <w:sz w:val="28"/>
        <w:szCs w:val="28"/>
      </w:rPr>
      <w:fldChar w:fldCharType="separate"/>
    </w:r>
    <w:r w:rsidR="00D52F53">
      <w:rPr>
        <w:rFonts w:cs="Segoe UI"/>
        <w:noProof/>
        <w:sz w:val="28"/>
        <w:szCs w:val="28"/>
      </w:rPr>
      <w:t>19.04.2023</w:t>
    </w:r>
    <w:r w:rsidRPr="008503B1">
      <w:rPr>
        <w:rFonts w:cs="Segoe UI"/>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448"/>
    <w:multiLevelType w:val="hybridMultilevel"/>
    <w:tmpl w:val="35AEA1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7873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EE"/>
    <w:rsid w:val="000E7788"/>
    <w:rsid w:val="0016706B"/>
    <w:rsid w:val="001A18BA"/>
    <w:rsid w:val="001C214B"/>
    <w:rsid w:val="003162B9"/>
    <w:rsid w:val="00332594"/>
    <w:rsid w:val="00356034"/>
    <w:rsid w:val="00521645"/>
    <w:rsid w:val="00594B5C"/>
    <w:rsid w:val="005A13BC"/>
    <w:rsid w:val="005C646F"/>
    <w:rsid w:val="006C7F28"/>
    <w:rsid w:val="00715D16"/>
    <w:rsid w:val="00767FB1"/>
    <w:rsid w:val="008503B1"/>
    <w:rsid w:val="00865054"/>
    <w:rsid w:val="008859EE"/>
    <w:rsid w:val="00906F38"/>
    <w:rsid w:val="009A494B"/>
    <w:rsid w:val="009C7914"/>
    <w:rsid w:val="00B17C1A"/>
    <w:rsid w:val="00B765C2"/>
    <w:rsid w:val="00D52F53"/>
    <w:rsid w:val="00D83B08"/>
    <w:rsid w:val="00D87B6D"/>
    <w:rsid w:val="00D95AD5"/>
    <w:rsid w:val="00DC1D1C"/>
    <w:rsid w:val="00ED6B3B"/>
    <w:rsid w:val="00F940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FC8B"/>
  <w15:chartTrackingRefBased/>
  <w15:docId w15:val="{5FE7B582-790A-46A3-B934-2604F403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03B1"/>
    <w:rPr>
      <w:rFonts w:ascii="SF UI Display" w:hAnsi="SF UI Display"/>
      <w:sz w:val="30"/>
    </w:rPr>
  </w:style>
  <w:style w:type="paragraph" w:styleId="berschrift1">
    <w:name w:val="heading 1"/>
    <w:basedOn w:val="Standard"/>
    <w:next w:val="Standard"/>
    <w:link w:val="berschrift1Zchn"/>
    <w:uiPriority w:val="9"/>
    <w:qFormat/>
    <w:rsid w:val="00DC1D1C"/>
    <w:pPr>
      <w:keepNext/>
      <w:keepLines/>
      <w:spacing w:before="240" w:after="0"/>
      <w:outlineLvl w:val="0"/>
    </w:pPr>
    <w:rPr>
      <w:rFonts w:ascii="SF UI Display ExtBd" w:eastAsiaTheme="majorEastAsia" w:hAnsi="SF UI Display ExtBd" w:cstheme="majorBidi"/>
      <w:color w:val="538135" w:themeColor="accent6" w:themeShade="BF"/>
      <w:sz w:val="72"/>
      <w:szCs w:val="32"/>
    </w:rPr>
  </w:style>
  <w:style w:type="paragraph" w:styleId="berschrift2">
    <w:name w:val="heading 2"/>
    <w:basedOn w:val="Standard"/>
    <w:next w:val="Standard"/>
    <w:link w:val="berschrift2Zchn"/>
    <w:uiPriority w:val="9"/>
    <w:unhideWhenUsed/>
    <w:qFormat/>
    <w:rsid w:val="00DC1D1C"/>
    <w:pPr>
      <w:keepNext/>
      <w:keepLines/>
      <w:spacing w:before="40" w:after="0"/>
      <w:outlineLvl w:val="1"/>
    </w:pPr>
    <w:rPr>
      <w:rFonts w:ascii="SF UI Display ExtBd" w:eastAsiaTheme="majorEastAsia" w:hAnsi="SF UI Display ExtBd" w:cstheme="majorBidi"/>
      <w:color w:val="57915E"/>
      <w:sz w:val="48"/>
      <w:szCs w:val="26"/>
    </w:rPr>
  </w:style>
  <w:style w:type="paragraph" w:styleId="berschrift3">
    <w:name w:val="heading 3"/>
    <w:basedOn w:val="Standard"/>
    <w:next w:val="Standard"/>
    <w:link w:val="berschrift3Zchn"/>
    <w:uiPriority w:val="9"/>
    <w:unhideWhenUsed/>
    <w:qFormat/>
    <w:rsid w:val="00DC1D1C"/>
    <w:pPr>
      <w:keepNext/>
      <w:keepLines/>
      <w:spacing w:before="40" w:after="0"/>
      <w:outlineLvl w:val="2"/>
    </w:pPr>
    <w:rPr>
      <w:rFonts w:eastAsiaTheme="majorEastAsia" w:cstheme="majorBidi"/>
      <w:color w:val="269A52"/>
      <w:sz w:val="4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0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03B1"/>
  </w:style>
  <w:style w:type="paragraph" w:styleId="Fuzeile">
    <w:name w:val="footer"/>
    <w:basedOn w:val="Standard"/>
    <w:link w:val="FuzeileZchn"/>
    <w:uiPriority w:val="99"/>
    <w:unhideWhenUsed/>
    <w:rsid w:val="00850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03B1"/>
  </w:style>
  <w:style w:type="character" w:customStyle="1" w:styleId="berschrift1Zchn">
    <w:name w:val="Überschrift 1 Zchn"/>
    <w:basedOn w:val="Absatz-Standardschriftart"/>
    <w:link w:val="berschrift1"/>
    <w:uiPriority w:val="9"/>
    <w:rsid w:val="00DC1D1C"/>
    <w:rPr>
      <w:rFonts w:ascii="SF UI Display ExtBd" w:eastAsiaTheme="majorEastAsia" w:hAnsi="SF UI Display ExtBd" w:cstheme="majorBidi"/>
      <w:color w:val="538135" w:themeColor="accent6" w:themeShade="BF"/>
      <w:sz w:val="72"/>
      <w:szCs w:val="32"/>
    </w:rPr>
  </w:style>
  <w:style w:type="character" w:customStyle="1" w:styleId="berschrift2Zchn">
    <w:name w:val="Überschrift 2 Zchn"/>
    <w:basedOn w:val="Absatz-Standardschriftart"/>
    <w:link w:val="berschrift2"/>
    <w:uiPriority w:val="9"/>
    <w:rsid w:val="00DC1D1C"/>
    <w:rPr>
      <w:rFonts w:ascii="SF UI Display ExtBd" w:eastAsiaTheme="majorEastAsia" w:hAnsi="SF UI Display ExtBd" w:cstheme="majorBidi"/>
      <w:color w:val="57915E"/>
      <w:sz w:val="48"/>
      <w:szCs w:val="26"/>
    </w:rPr>
  </w:style>
  <w:style w:type="character" w:customStyle="1" w:styleId="berschrift3Zchn">
    <w:name w:val="Überschrift 3 Zchn"/>
    <w:basedOn w:val="Absatz-Standardschriftart"/>
    <w:link w:val="berschrift3"/>
    <w:uiPriority w:val="9"/>
    <w:rsid w:val="00DC1D1C"/>
    <w:rPr>
      <w:rFonts w:ascii="SF UI Display" w:eastAsiaTheme="majorEastAsia" w:hAnsi="SF UI Display" w:cstheme="majorBidi"/>
      <w:color w:val="269A52"/>
      <w:sz w:val="44"/>
      <w:szCs w:val="24"/>
    </w:rPr>
  </w:style>
  <w:style w:type="paragraph" w:styleId="Listenabsatz">
    <w:name w:val="List Paragraph"/>
    <w:basedOn w:val="Standard"/>
    <w:uiPriority w:val="34"/>
    <w:qFormat/>
    <w:rsid w:val="008859EE"/>
    <w:pPr>
      <w:ind w:left="720"/>
      <w:contextualSpacing/>
    </w:pPr>
  </w:style>
  <w:style w:type="paragraph" w:styleId="Beschriftung">
    <w:name w:val="caption"/>
    <w:basedOn w:val="Standard"/>
    <w:next w:val="Standard"/>
    <w:uiPriority w:val="35"/>
    <w:unhideWhenUsed/>
    <w:qFormat/>
    <w:rsid w:val="00594B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8466">
      <w:bodyDiv w:val="1"/>
      <w:marLeft w:val="0"/>
      <w:marRight w:val="0"/>
      <w:marTop w:val="0"/>
      <w:marBottom w:val="0"/>
      <w:divBdr>
        <w:top w:val="none" w:sz="0" w:space="0" w:color="auto"/>
        <w:left w:val="none" w:sz="0" w:space="0" w:color="auto"/>
        <w:bottom w:val="none" w:sz="0" w:space="0" w:color="auto"/>
        <w:right w:val="none" w:sz="0" w:space="0" w:color="auto"/>
      </w:divBdr>
    </w:div>
    <w:div w:id="1864517944">
      <w:bodyDiv w:val="1"/>
      <w:marLeft w:val="0"/>
      <w:marRight w:val="0"/>
      <w:marTop w:val="0"/>
      <w:marBottom w:val="0"/>
      <w:divBdr>
        <w:top w:val="none" w:sz="0" w:space="0" w:color="auto"/>
        <w:left w:val="none" w:sz="0" w:space="0" w:color="auto"/>
        <w:bottom w:val="none" w:sz="0" w:space="0" w:color="auto"/>
        <w:right w:val="none" w:sz="0" w:space="0" w:color="auto"/>
      </w:divBdr>
    </w:div>
    <w:div w:id="19774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OneDrive\Desktop\Word%20Vorlage%20f&#252;r%20Schule%20-%20Gr&#252;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Vorlage für Schule - Grün.dotx</Template>
  <TotalTime>0</TotalTime>
  <Pages>3</Pages>
  <Words>293</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Ebner</dc:creator>
  <cp:keywords/>
  <dc:description/>
  <cp:lastModifiedBy>Jakob Ebner</cp:lastModifiedBy>
  <cp:revision>17</cp:revision>
  <dcterms:created xsi:type="dcterms:W3CDTF">2023-04-18T08:30:00Z</dcterms:created>
  <dcterms:modified xsi:type="dcterms:W3CDTF">2023-04-19T20:39:00Z</dcterms:modified>
</cp:coreProperties>
</file>